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90" w:type="dxa"/>
        <w:tblLayout w:type="fixed"/>
        <w:tblCellMar>
          <w:top w:w="288" w:type="dxa"/>
          <w:left w:w="0" w:type="dxa"/>
          <w:bottom w:w="288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E30537" w:rsidRPr="00660F8A" w:rsidTr="00850B4E">
        <w:trPr>
          <w:trHeight w:hRule="exact" w:val="2628"/>
        </w:trPr>
        <w:tc>
          <w:tcPr>
            <w:tcW w:w="5760" w:type="dxa"/>
            <w:shd w:val="clear" w:color="auto" w:fill="auto"/>
          </w:tcPr>
          <w:p w:rsidR="0010231C" w:rsidRPr="00660F8A" w:rsidRDefault="0010231C" w:rsidP="002B7AB0">
            <w:pPr>
              <w:pStyle w:val="ReturnAddress"/>
              <w:ind w:left="0" w:right="0"/>
              <w:jc w:val="center"/>
              <w:rPr>
                <w:rFonts w:ascii="Times New Roman" w:hAnsi="Times New Roman" w:cs="Times New Roman"/>
                <w:color w:val="auto"/>
              </w:rPr>
            </w:pPr>
            <w:bookmarkStart w:id="0" w:name="AveryTemplate_0001_03_3"/>
          </w:p>
          <w:bookmarkEnd w:id="0"/>
          <w:p w:rsidR="00342F88" w:rsidRDefault="00342F88" w:rsidP="0032098F">
            <w:pPr>
              <w:pStyle w:val="ShipToAddress"/>
              <w:jc w:val="center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  <w:p w:rsidR="00342F88" w:rsidRDefault="00342F88" w:rsidP="0032098F">
            <w:pPr>
              <w:pStyle w:val="ShipToAddress"/>
              <w:jc w:val="center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  <w:p w:rsidR="00395344" w:rsidRDefault="00395344" w:rsidP="003953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Advanced Equity, Inc.</w:t>
            </w:r>
          </w:p>
          <w:p w:rsidR="00395344" w:rsidRDefault="00395344" w:rsidP="003953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1306 West Bristol Street</w:t>
            </w:r>
          </w:p>
          <w:p w:rsidR="00395344" w:rsidRDefault="00395344" w:rsidP="003953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Elkhart, IN 46514</w:t>
            </w:r>
          </w:p>
          <w:p w:rsidR="00395BA3" w:rsidRPr="00660F8A" w:rsidRDefault="00395BA3" w:rsidP="00850B4E">
            <w:pPr>
              <w:tabs>
                <w:tab w:val="left" w:pos="2400"/>
              </w:tabs>
              <w:ind w:left="0" w:righ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" w:type="dxa"/>
            <w:shd w:val="clear" w:color="auto" w:fill="auto"/>
          </w:tcPr>
          <w:p w:rsidR="00E30537" w:rsidRPr="00660F8A" w:rsidRDefault="00E30537" w:rsidP="002B7AB0">
            <w:pPr>
              <w:ind w:left="0" w:right="0"/>
              <w:rPr>
                <w:rFonts w:ascii="Times New Roman" w:hAnsi="Times New Roman" w:cs="Times New Roman"/>
              </w:rPr>
            </w:pPr>
          </w:p>
        </w:tc>
        <w:tc>
          <w:tcPr>
            <w:tcW w:w="5760" w:type="dxa"/>
            <w:shd w:val="clear" w:color="auto" w:fill="auto"/>
          </w:tcPr>
          <w:p w:rsidR="0010231C" w:rsidRPr="00660F8A" w:rsidRDefault="0010231C" w:rsidP="002B7AB0">
            <w:pPr>
              <w:pStyle w:val="ReturnAddress"/>
              <w:ind w:left="0" w:right="0"/>
              <w:rPr>
                <w:rFonts w:ascii="Times New Roman" w:hAnsi="Times New Roman" w:cs="Times New Roman"/>
                <w:color w:val="auto"/>
              </w:rPr>
            </w:pPr>
            <w:bookmarkStart w:id="1" w:name="AveryTemplate_0002_03_3"/>
          </w:p>
          <w:bookmarkEnd w:id="1"/>
          <w:p w:rsidR="00E30537" w:rsidRPr="00660F8A" w:rsidRDefault="00E30537" w:rsidP="00850B4E">
            <w:pPr>
              <w:pStyle w:val="ShipToAddress"/>
              <w:ind w:left="0" w:right="0"/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:rsidR="00342F88" w:rsidRDefault="00342F88" w:rsidP="003C55CD">
            <w:pPr>
              <w:pStyle w:val="BodyText"/>
              <w:spacing w:line="10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395344" w:rsidRDefault="00395344" w:rsidP="003953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JoAnne M. Johnson</w:t>
            </w:r>
          </w:p>
          <w:p w:rsidR="00395344" w:rsidRDefault="00395344" w:rsidP="003953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21014 County Road 20</w:t>
            </w:r>
          </w:p>
          <w:p w:rsidR="00395344" w:rsidRDefault="00395344" w:rsidP="003953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Goshen, IN 46528</w:t>
            </w:r>
          </w:p>
          <w:p w:rsidR="00342F88" w:rsidRDefault="00342F88" w:rsidP="003C55CD">
            <w:pPr>
              <w:pStyle w:val="BodyText"/>
              <w:spacing w:line="10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342F88" w:rsidRDefault="00342F88" w:rsidP="003C55CD">
            <w:pPr>
              <w:pStyle w:val="BodyText"/>
              <w:spacing w:line="10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42504" w:rsidRPr="00660F8A" w:rsidRDefault="00742504" w:rsidP="003C55CD">
            <w:pPr>
              <w:pStyle w:val="BodyText"/>
              <w:spacing w:line="10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A058A" w:rsidRPr="00660F8A" w:rsidTr="00850B4E">
        <w:trPr>
          <w:trHeight w:hRule="exact" w:val="2511"/>
        </w:trPr>
        <w:tc>
          <w:tcPr>
            <w:tcW w:w="5760" w:type="dxa"/>
            <w:shd w:val="clear" w:color="auto" w:fill="auto"/>
          </w:tcPr>
          <w:p w:rsidR="007A058A" w:rsidRDefault="007A058A" w:rsidP="003C55CD">
            <w:pPr>
              <w:pStyle w:val="BodyText"/>
              <w:spacing w:line="100" w:lineRule="atLeast"/>
              <w:jc w:val="center"/>
              <w:rPr>
                <w:rFonts w:ascii="Times New Roman" w:hAnsi="Times New Roman"/>
              </w:rPr>
            </w:pPr>
          </w:p>
          <w:p w:rsidR="00F54841" w:rsidRDefault="00F54841" w:rsidP="00850B4E">
            <w:pPr>
              <w:pStyle w:val="BodyText"/>
              <w:spacing w:line="100" w:lineRule="atLeast"/>
              <w:jc w:val="center"/>
              <w:rPr>
                <w:rFonts w:ascii="Times New Roman" w:hAnsi="Times New Roman"/>
              </w:rPr>
            </w:pPr>
          </w:p>
          <w:p w:rsidR="00F54841" w:rsidRDefault="00F54841" w:rsidP="003C55CD">
            <w:pPr>
              <w:pStyle w:val="BodyText"/>
              <w:spacing w:line="100" w:lineRule="atLeast"/>
              <w:jc w:val="center"/>
              <w:rPr>
                <w:rFonts w:ascii="Times New Roman" w:hAnsi="Times New Roman"/>
              </w:rPr>
            </w:pPr>
          </w:p>
          <w:p w:rsidR="00395344" w:rsidRDefault="00395344" w:rsidP="00395344">
            <w:pPr>
              <w:ind w:left="45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Douglas E. Weaver</w:t>
            </w:r>
          </w:p>
          <w:p w:rsidR="00395344" w:rsidRDefault="00395344" w:rsidP="00395344">
            <w:pPr>
              <w:ind w:left="45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21050 County Road 20</w:t>
            </w:r>
          </w:p>
          <w:p w:rsidR="00395344" w:rsidRDefault="00395344" w:rsidP="00395344">
            <w:pPr>
              <w:ind w:left="45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Goshen, IN 46528-6300</w:t>
            </w:r>
          </w:p>
          <w:p w:rsidR="00F54841" w:rsidRPr="00660F8A" w:rsidRDefault="00F54841" w:rsidP="003C55CD">
            <w:pPr>
              <w:pStyle w:val="BodyText"/>
              <w:spacing w:line="10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" w:type="dxa"/>
            <w:shd w:val="clear" w:color="auto" w:fill="auto"/>
          </w:tcPr>
          <w:p w:rsidR="007A058A" w:rsidRPr="00660F8A" w:rsidRDefault="007A058A" w:rsidP="002B7AB0">
            <w:pPr>
              <w:ind w:left="0" w:right="0"/>
              <w:rPr>
                <w:rFonts w:ascii="Times New Roman" w:hAnsi="Times New Roman" w:cs="Times New Roman"/>
              </w:rPr>
            </w:pPr>
          </w:p>
        </w:tc>
        <w:tc>
          <w:tcPr>
            <w:tcW w:w="5760" w:type="dxa"/>
            <w:shd w:val="clear" w:color="auto" w:fill="auto"/>
          </w:tcPr>
          <w:p w:rsidR="00F54841" w:rsidRDefault="00F54841" w:rsidP="002B7AB0">
            <w:pPr>
              <w:spacing w:line="100" w:lineRule="atLeast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4841" w:rsidRDefault="00F54841" w:rsidP="002B7AB0">
            <w:pPr>
              <w:spacing w:line="100" w:lineRule="atLeast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4841" w:rsidRDefault="00F54841" w:rsidP="002B7AB0">
            <w:pPr>
              <w:spacing w:line="100" w:lineRule="atLeast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5344" w:rsidRDefault="00395344" w:rsidP="00395344">
            <w:pPr>
              <w:ind w:left="63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Sherry K. Weaver</w:t>
            </w:r>
          </w:p>
          <w:p w:rsidR="00395344" w:rsidRDefault="00395344" w:rsidP="00395344">
            <w:pPr>
              <w:ind w:left="63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21050 County Road 20</w:t>
            </w:r>
          </w:p>
          <w:p w:rsidR="00395344" w:rsidRDefault="00395344" w:rsidP="00395344">
            <w:pPr>
              <w:ind w:left="63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Goshen, IN 46528-6300</w:t>
            </w:r>
          </w:p>
          <w:p w:rsidR="00F54841" w:rsidRDefault="00F54841" w:rsidP="00395344">
            <w:pPr>
              <w:tabs>
                <w:tab w:val="left" w:pos="2415"/>
              </w:tabs>
              <w:spacing w:line="100" w:lineRule="atLeast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4841" w:rsidRPr="00231518" w:rsidRDefault="00F54841" w:rsidP="002B7AB0">
            <w:pPr>
              <w:spacing w:line="100" w:lineRule="atLeast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58A" w:rsidRPr="00660F8A" w:rsidTr="00850B4E">
        <w:trPr>
          <w:trHeight w:hRule="exact" w:val="2673"/>
        </w:trPr>
        <w:tc>
          <w:tcPr>
            <w:tcW w:w="5760" w:type="dxa"/>
            <w:shd w:val="clear" w:color="auto" w:fill="auto"/>
          </w:tcPr>
          <w:p w:rsidR="007A058A" w:rsidRDefault="007A058A" w:rsidP="007D0B4B">
            <w:pPr>
              <w:ind w:left="0" w:right="0"/>
              <w:jc w:val="center"/>
              <w:rPr>
                <w:rFonts w:ascii="Times New Roman" w:hAnsi="Times New Roman" w:cs="Times New Roman"/>
              </w:rPr>
            </w:pPr>
          </w:p>
          <w:p w:rsidR="00F54841" w:rsidRDefault="00F54841" w:rsidP="007D0B4B">
            <w:pPr>
              <w:ind w:left="0" w:right="0"/>
              <w:jc w:val="center"/>
              <w:rPr>
                <w:rFonts w:ascii="Times New Roman" w:hAnsi="Times New Roman" w:cs="Times New Roman"/>
              </w:rPr>
            </w:pPr>
          </w:p>
          <w:p w:rsidR="00395344" w:rsidRDefault="00395344" w:rsidP="003953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Thomas M. Leatherman</w:t>
            </w:r>
          </w:p>
          <w:p w:rsidR="00395344" w:rsidRDefault="00395344" w:rsidP="003953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 S. Main Street</w:t>
            </w:r>
          </w:p>
          <w:p w:rsidR="00395344" w:rsidRDefault="00395344" w:rsidP="003953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Goshen, IN 46526 </w:t>
            </w:r>
          </w:p>
          <w:p w:rsidR="00F54841" w:rsidRDefault="00F54841" w:rsidP="007D0B4B">
            <w:pPr>
              <w:ind w:left="0" w:right="0"/>
              <w:jc w:val="center"/>
              <w:rPr>
                <w:rFonts w:ascii="Times New Roman" w:hAnsi="Times New Roman" w:cs="Times New Roman"/>
              </w:rPr>
            </w:pPr>
          </w:p>
          <w:p w:rsidR="00F54841" w:rsidRPr="00660F8A" w:rsidRDefault="00F54841" w:rsidP="007D0B4B">
            <w:pPr>
              <w:ind w:left="0" w:righ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shd w:val="clear" w:color="auto" w:fill="auto"/>
          </w:tcPr>
          <w:p w:rsidR="007A058A" w:rsidRPr="00660F8A" w:rsidRDefault="007A058A" w:rsidP="002B7AB0">
            <w:pPr>
              <w:ind w:left="0" w:right="0"/>
              <w:rPr>
                <w:rFonts w:ascii="Times New Roman" w:hAnsi="Times New Roman" w:cs="Times New Roman"/>
              </w:rPr>
            </w:pPr>
          </w:p>
        </w:tc>
        <w:tc>
          <w:tcPr>
            <w:tcW w:w="5760" w:type="dxa"/>
            <w:shd w:val="clear" w:color="auto" w:fill="auto"/>
          </w:tcPr>
          <w:p w:rsidR="007A058A" w:rsidRDefault="007A058A" w:rsidP="007D0B4B">
            <w:pPr>
              <w:ind w:left="0" w:righ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F54841" w:rsidRDefault="00F54841" w:rsidP="007D0B4B">
            <w:pPr>
              <w:ind w:left="0" w:righ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F54841" w:rsidRDefault="00F54841" w:rsidP="007D0B4B">
            <w:pPr>
              <w:ind w:left="0" w:righ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F54841" w:rsidRDefault="00F54841" w:rsidP="007D0B4B">
            <w:pPr>
              <w:ind w:left="0" w:righ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395344" w:rsidRDefault="00395344" w:rsidP="00395344">
            <w:pPr>
              <w:ind w:left="45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Jermaine C. Gillard</w:t>
            </w:r>
          </w:p>
          <w:p w:rsidR="00395344" w:rsidRDefault="00395344" w:rsidP="00395344">
            <w:pPr>
              <w:ind w:left="45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6787 West Raleigh Drive</w:t>
            </w:r>
          </w:p>
          <w:p w:rsidR="00395344" w:rsidRDefault="00395344" w:rsidP="00395344">
            <w:pPr>
              <w:ind w:left="45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McCordsville</w:t>
            </w:r>
            <w:proofErr w:type="spellEnd"/>
            <w:r>
              <w:rPr>
                <w:sz w:val="22"/>
                <w:szCs w:val="22"/>
              </w:rPr>
              <w:t>, IN 46055</w:t>
            </w:r>
          </w:p>
          <w:p w:rsidR="00F54841" w:rsidRPr="00660F8A" w:rsidRDefault="00F54841" w:rsidP="007D0B4B">
            <w:pPr>
              <w:ind w:left="0" w:righ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50B4E" w:rsidRPr="00660F8A" w:rsidTr="00850B4E">
        <w:trPr>
          <w:trHeight w:hRule="exact" w:val="2673"/>
        </w:trPr>
        <w:tc>
          <w:tcPr>
            <w:tcW w:w="5760" w:type="dxa"/>
            <w:shd w:val="clear" w:color="auto" w:fill="auto"/>
          </w:tcPr>
          <w:p w:rsidR="00395344" w:rsidRDefault="00395344" w:rsidP="00395344">
            <w:pPr>
              <w:jc w:val="center"/>
              <w:rPr>
                <w:sz w:val="22"/>
                <w:szCs w:val="22"/>
              </w:rPr>
            </w:pPr>
          </w:p>
          <w:p w:rsidR="00395344" w:rsidRDefault="00395344" w:rsidP="00395344">
            <w:pPr>
              <w:jc w:val="center"/>
              <w:rPr>
                <w:sz w:val="22"/>
                <w:szCs w:val="22"/>
              </w:rPr>
            </w:pPr>
          </w:p>
          <w:p w:rsidR="00395344" w:rsidRDefault="00395344" w:rsidP="003953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Indiana Housing and Community Development Authority</w:t>
            </w:r>
          </w:p>
          <w:p w:rsidR="00395344" w:rsidRDefault="00395344" w:rsidP="003953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South Meridian Street</w:t>
            </w:r>
          </w:p>
          <w:p w:rsidR="00395344" w:rsidRDefault="00395344" w:rsidP="003953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Suite 900</w:t>
            </w:r>
          </w:p>
          <w:p w:rsidR="00395344" w:rsidRDefault="00395344" w:rsidP="003953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Indianapolis, IN 46204</w:t>
            </w:r>
          </w:p>
          <w:p w:rsidR="00395344" w:rsidRDefault="00395344" w:rsidP="00850B4E">
            <w:pPr>
              <w:tabs>
                <w:tab w:val="left" w:pos="2400"/>
              </w:tabs>
              <w:ind w:left="0" w:right="0"/>
              <w:jc w:val="center"/>
              <w:rPr>
                <w:rFonts w:ascii="Times New Roman" w:hAnsi="Times New Roman" w:cs="Times New Roman"/>
              </w:rPr>
            </w:pPr>
          </w:p>
          <w:p w:rsidR="00395344" w:rsidRDefault="00395344" w:rsidP="00395344">
            <w:pPr>
              <w:rPr>
                <w:rFonts w:ascii="Times New Roman" w:hAnsi="Times New Roman" w:cs="Times New Roman"/>
              </w:rPr>
            </w:pPr>
          </w:p>
          <w:p w:rsidR="00850B4E" w:rsidRPr="00395344" w:rsidRDefault="00395344" w:rsidP="00395344">
            <w:pPr>
              <w:tabs>
                <w:tab w:val="left" w:pos="28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70" w:type="dxa"/>
            <w:shd w:val="clear" w:color="auto" w:fill="auto"/>
          </w:tcPr>
          <w:p w:rsidR="00850B4E" w:rsidRPr="00660F8A" w:rsidRDefault="00850B4E" w:rsidP="002B7AB0">
            <w:pPr>
              <w:ind w:left="0" w:right="0"/>
              <w:rPr>
                <w:rFonts w:ascii="Times New Roman" w:hAnsi="Times New Roman" w:cs="Times New Roman"/>
              </w:rPr>
            </w:pPr>
          </w:p>
        </w:tc>
        <w:tc>
          <w:tcPr>
            <w:tcW w:w="5760" w:type="dxa"/>
            <w:shd w:val="clear" w:color="auto" w:fill="auto"/>
          </w:tcPr>
          <w:p w:rsidR="00395344" w:rsidRDefault="00395344" w:rsidP="00395344">
            <w:pPr>
              <w:ind w:left="450"/>
              <w:jc w:val="center"/>
              <w:rPr>
                <w:sz w:val="22"/>
                <w:szCs w:val="22"/>
              </w:rPr>
            </w:pPr>
          </w:p>
          <w:p w:rsidR="00395344" w:rsidRDefault="00395344" w:rsidP="00395344">
            <w:pPr>
              <w:ind w:left="450"/>
              <w:jc w:val="center"/>
              <w:rPr>
                <w:sz w:val="22"/>
                <w:szCs w:val="22"/>
              </w:rPr>
            </w:pPr>
          </w:p>
          <w:p w:rsidR="00395344" w:rsidRDefault="00395344" w:rsidP="00395344">
            <w:pPr>
              <w:ind w:left="45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Stansbury Homeowners Association, Inc.</w:t>
            </w:r>
          </w:p>
          <w:p w:rsidR="00395344" w:rsidRDefault="00395344" w:rsidP="00395344">
            <w:pPr>
              <w:ind w:left="45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 Blue Sky Community Management, LLC</w:t>
            </w:r>
          </w:p>
          <w:p w:rsidR="00395344" w:rsidRDefault="00395344" w:rsidP="00395344">
            <w:pPr>
              <w:ind w:left="45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7915 South Emerson Avenue Suite B228</w:t>
            </w:r>
          </w:p>
          <w:p w:rsidR="00395344" w:rsidRDefault="00395344" w:rsidP="00395344">
            <w:pPr>
              <w:ind w:left="45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Indianapolis , IN 46237</w:t>
            </w:r>
          </w:p>
          <w:p w:rsidR="00395344" w:rsidRDefault="00395344" w:rsidP="00850B4E">
            <w:pPr>
              <w:tabs>
                <w:tab w:val="left" w:pos="2400"/>
              </w:tabs>
              <w:ind w:left="0" w:righ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395344" w:rsidRDefault="00395344" w:rsidP="0039534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50B4E" w:rsidRPr="00395344" w:rsidRDefault="00395344" w:rsidP="00395344">
            <w:pPr>
              <w:tabs>
                <w:tab w:val="left" w:pos="286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</w:tr>
      <w:tr w:rsidR="00850B4E" w:rsidRPr="00660F8A" w:rsidTr="00850B4E">
        <w:trPr>
          <w:trHeight w:hRule="exact" w:val="2673"/>
        </w:trPr>
        <w:tc>
          <w:tcPr>
            <w:tcW w:w="5760" w:type="dxa"/>
            <w:shd w:val="clear" w:color="auto" w:fill="auto"/>
          </w:tcPr>
          <w:p w:rsidR="00395344" w:rsidRDefault="00395344" w:rsidP="00850B4E">
            <w:pPr>
              <w:tabs>
                <w:tab w:val="left" w:pos="2400"/>
              </w:tabs>
              <w:ind w:left="0" w:right="0"/>
              <w:jc w:val="center"/>
              <w:rPr>
                <w:rFonts w:ascii="Times New Roman" w:hAnsi="Times New Roman" w:cs="Times New Roman"/>
              </w:rPr>
            </w:pPr>
          </w:p>
          <w:p w:rsidR="00395344" w:rsidRDefault="00395344" w:rsidP="00395344">
            <w:pPr>
              <w:ind w:left="630"/>
              <w:rPr>
                <w:rFonts w:ascii="Times New Roman" w:hAnsi="Times New Roman" w:cs="Times New Roman"/>
              </w:rPr>
            </w:pPr>
          </w:p>
          <w:p w:rsidR="00395344" w:rsidRDefault="00395344" w:rsidP="00395344">
            <w:pPr>
              <w:ind w:left="63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Jill Z. Julian</w:t>
            </w:r>
          </w:p>
          <w:p w:rsidR="00395344" w:rsidRDefault="00395344" w:rsidP="00395344">
            <w:pPr>
              <w:ind w:left="63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West Market, Suite 2100</w:t>
            </w:r>
          </w:p>
          <w:p w:rsidR="00395344" w:rsidRDefault="00395344" w:rsidP="00395344">
            <w:pPr>
              <w:ind w:left="63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Indianapolis, IN 46204 </w:t>
            </w:r>
          </w:p>
          <w:p w:rsidR="00850B4E" w:rsidRPr="00395344" w:rsidRDefault="00850B4E" w:rsidP="003953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shd w:val="clear" w:color="auto" w:fill="auto"/>
          </w:tcPr>
          <w:p w:rsidR="00850B4E" w:rsidRPr="00660F8A" w:rsidRDefault="00850B4E" w:rsidP="002B7AB0">
            <w:pPr>
              <w:ind w:left="0" w:right="0"/>
              <w:rPr>
                <w:rFonts w:ascii="Times New Roman" w:hAnsi="Times New Roman" w:cs="Times New Roman"/>
              </w:rPr>
            </w:pPr>
          </w:p>
        </w:tc>
        <w:tc>
          <w:tcPr>
            <w:tcW w:w="5760" w:type="dxa"/>
            <w:shd w:val="clear" w:color="auto" w:fill="auto"/>
          </w:tcPr>
          <w:p w:rsidR="00850B4E" w:rsidRDefault="00850B4E" w:rsidP="007D0B4B">
            <w:pPr>
              <w:ind w:left="0" w:righ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230F" w:rsidRDefault="004E230F" w:rsidP="00850B4E">
            <w:pPr>
              <w:tabs>
                <w:tab w:val="left" w:pos="2400"/>
              </w:tabs>
              <w:ind w:left="0" w:righ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230F" w:rsidRDefault="004E230F" w:rsidP="004E2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230F" w:rsidRDefault="004E230F" w:rsidP="004E230F">
            <w:pPr>
              <w:ind w:left="45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Forum Credit Union, Inc.</w:t>
            </w:r>
          </w:p>
          <w:p w:rsidR="004E230F" w:rsidRDefault="004E230F" w:rsidP="004E230F">
            <w:pPr>
              <w:ind w:left="45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11313 USA Parkway</w:t>
            </w:r>
          </w:p>
          <w:p w:rsidR="004E230F" w:rsidRPr="004E230F" w:rsidRDefault="004E230F" w:rsidP="004E230F">
            <w:pPr>
              <w:ind w:left="45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Fishers, IN 46038</w:t>
            </w:r>
            <w:bookmarkStart w:id="2" w:name="_GoBack"/>
            <w:bookmarkEnd w:id="2"/>
          </w:p>
          <w:p w:rsidR="004E230F" w:rsidRDefault="004E230F" w:rsidP="004E230F">
            <w:pPr>
              <w:tabs>
                <w:tab w:val="left" w:pos="27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230F" w:rsidRDefault="004E230F" w:rsidP="004E230F">
            <w:pPr>
              <w:tabs>
                <w:tab w:val="left" w:pos="27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230F" w:rsidRDefault="004E230F" w:rsidP="004E230F">
            <w:pPr>
              <w:tabs>
                <w:tab w:val="left" w:pos="27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230F" w:rsidRDefault="004E230F" w:rsidP="004E230F">
            <w:pPr>
              <w:tabs>
                <w:tab w:val="left" w:pos="27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230F" w:rsidRPr="004E230F" w:rsidRDefault="004E230F" w:rsidP="004E230F">
            <w:pPr>
              <w:tabs>
                <w:tab w:val="left" w:pos="2729"/>
              </w:tabs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B3DD2" w:rsidRPr="00660F8A" w:rsidRDefault="002B3DD2" w:rsidP="002B7AB0">
      <w:pPr>
        <w:ind w:left="0" w:right="0"/>
        <w:rPr>
          <w:rFonts w:ascii="Times New Roman" w:hAnsi="Times New Roman" w:cs="Times New Roman"/>
          <w:sz w:val="2"/>
        </w:rPr>
      </w:pPr>
    </w:p>
    <w:sectPr w:rsidR="002B3DD2" w:rsidRPr="00660F8A" w:rsidSect="00E30537">
      <w:type w:val="continuous"/>
      <w:pgSz w:w="12240" w:h="15840"/>
      <w:pgMar w:top="720" w:right="225" w:bottom="340" w:left="22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70"/>
    <w:rsid w:val="000354E2"/>
    <w:rsid w:val="0007662A"/>
    <w:rsid w:val="00092835"/>
    <w:rsid w:val="00093B5D"/>
    <w:rsid w:val="000C1F8E"/>
    <w:rsid w:val="000F6242"/>
    <w:rsid w:val="0010231C"/>
    <w:rsid w:val="00110D88"/>
    <w:rsid w:val="001A0094"/>
    <w:rsid w:val="001C12E6"/>
    <w:rsid w:val="001E7617"/>
    <w:rsid w:val="001E799B"/>
    <w:rsid w:val="0021513C"/>
    <w:rsid w:val="00231518"/>
    <w:rsid w:val="002323BC"/>
    <w:rsid w:val="002534DF"/>
    <w:rsid w:val="002B3DD2"/>
    <w:rsid w:val="002B7AB0"/>
    <w:rsid w:val="002C6910"/>
    <w:rsid w:val="002D00D9"/>
    <w:rsid w:val="002F7E3B"/>
    <w:rsid w:val="00300DEE"/>
    <w:rsid w:val="0032098F"/>
    <w:rsid w:val="00340E39"/>
    <w:rsid w:val="00342F88"/>
    <w:rsid w:val="003441C3"/>
    <w:rsid w:val="00395344"/>
    <w:rsid w:val="00395BA3"/>
    <w:rsid w:val="003B2D0A"/>
    <w:rsid w:val="003C55CD"/>
    <w:rsid w:val="003E0D49"/>
    <w:rsid w:val="003E78EA"/>
    <w:rsid w:val="003F6F70"/>
    <w:rsid w:val="00490B67"/>
    <w:rsid w:val="00494388"/>
    <w:rsid w:val="004E230F"/>
    <w:rsid w:val="004F0574"/>
    <w:rsid w:val="004F6DC1"/>
    <w:rsid w:val="0053319E"/>
    <w:rsid w:val="00564997"/>
    <w:rsid w:val="00566512"/>
    <w:rsid w:val="005E2447"/>
    <w:rsid w:val="0060651F"/>
    <w:rsid w:val="006258EC"/>
    <w:rsid w:val="00634415"/>
    <w:rsid w:val="00660F8A"/>
    <w:rsid w:val="006766D0"/>
    <w:rsid w:val="00695861"/>
    <w:rsid w:val="006A0258"/>
    <w:rsid w:val="006D4553"/>
    <w:rsid w:val="006F7241"/>
    <w:rsid w:val="0071344D"/>
    <w:rsid w:val="00732D37"/>
    <w:rsid w:val="00742504"/>
    <w:rsid w:val="00745E82"/>
    <w:rsid w:val="007A058A"/>
    <w:rsid w:val="007D0B4B"/>
    <w:rsid w:val="008016A5"/>
    <w:rsid w:val="00803929"/>
    <w:rsid w:val="00810E88"/>
    <w:rsid w:val="00850B4E"/>
    <w:rsid w:val="00855B9D"/>
    <w:rsid w:val="008B1DB4"/>
    <w:rsid w:val="008E677C"/>
    <w:rsid w:val="008F5B8C"/>
    <w:rsid w:val="00907D4A"/>
    <w:rsid w:val="00925E60"/>
    <w:rsid w:val="009604B9"/>
    <w:rsid w:val="009764E1"/>
    <w:rsid w:val="009B068A"/>
    <w:rsid w:val="009D7354"/>
    <w:rsid w:val="009E7A25"/>
    <w:rsid w:val="00A03FED"/>
    <w:rsid w:val="00A25363"/>
    <w:rsid w:val="00A37AA0"/>
    <w:rsid w:val="00A747DC"/>
    <w:rsid w:val="00A95415"/>
    <w:rsid w:val="00AF68DA"/>
    <w:rsid w:val="00B2414F"/>
    <w:rsid w:val="00B305A9"/>
    <w:rsid w:val="00B417CE"/>
    <w:rsid w:val="00B45E91"/>
    <w:rsid w:val="00B52B82"/>
    <w:rsid w:val="00B80193"/>
    <w:rsid w:val="00B87172"/>
    <w:rsid w:val="00BA6BA7"/>
    <w:rsid w:val="00BD4A51"/>
    <w:rsid w:val="00BD617C"/>
    <w:rsid w:val="00BE0142"/>
    <w:rsid w:val="00C07AA4"/>
    <w:rsid w:val="00C130B8"/>
    <w:rsid w:val="00C314BD"/>
    <w:rsid w:val="00C876A2"/>
    <w:rsid w:val="00C931F9"/>
    <w:rsid w:val="00CE2338"/>
    <w:rsid w:val="00CE6F07"/>
    <w:rsid w:val="00D14619"/>
    <w:rsid w:val="00D624C7"/>
    <w:rsid w:val="00D66E5F"/>
    <w:rsid w:val="00D8564D"/>
    <w:rsid w:val="00DA1349"/>
    <w:rsid w:val="00DB39A5"/>
    <w:rsid w:val="00DD74A2"/>
    <w:rsid w:val="00E062ED"/>
    <w:rsid w:val="00E26F45"/>
    <w:rsid w:val="00E30537"/>
    <w:rsid w:val="00E3103E"/>
    <w:rsid w:val="00E41BEB"/>
    <w:rsid w:val="00E77963"/>
    <w:rsid w:val="00EC3726"/>
    <w:rsid w:val="00F21AB2"/>
    <w:rsid w:val="00F54841"/>
    <w:rsid w:val="00F54BA2"/>
    <w:rsid w:val="00FC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C8AA3A-038D-471D-9213-A6628F14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DA6"/>
    <w:pPr>
      <w:ind w:left="1440" w:right="432"/>
    </w:pPr>
    <w:rPr>
      <w:rFonts w:ascii="Constantia" w:hAnsi="Constantia" w:cs="Arial"/>
      <w:sz w:val="28"/>
      <w:szCs w:val="32"/>
    </w:rPr>
  </w:style>
  <w:style w:type="paragraph" w:styleId="Heading1">
    <w:name w:val="heading 1"/>
    <w:basedOn w:val="Normal"/>
    <w:next w:val="Normal"/>
    <w:link w:val="Heading1Char"/>
    <w:qFormat/>
    <w:rsid w:val="00FC4DA6"/>
    <w:pPr>
      <w:ind w:left="576" w:right="576"/>
      <w:outlineLvl w:val="0"/>
    </w:pPr>
    <w:rPr>
      <w:color w:val="80808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4DA6"/>
    <w:rPr>
      <w:rFonts w:ascii="Constantia" w:hAnsi="Constantia" w:cs="Arial"/>
      <w:color w:val="808080"/>
      <w:szCs w:val="22"/>
    </w:rPr>
  </w:style>
  <w:style w:type="character" w:styleId="Emphasis">
    <w:name w:val="Emphasis"/>
    <w:basedOn w:val="DefaultParagraphFont"/>
    <w:qFormat/>
    <w:rsid w:val="0010231C"/>
    <w:rPr>
      <w:rFonts w:asciiTheme="majorHAnsi" w:hAnsiTheme="majorHAnsi"/>
      <w:i/>
      <w:iCs/>
    </w:rPr>
  </w:style>
  <w:style w:type="paragraph" w:customStyle="1" w:styleId="ShipToAddress">
    <w:name w:val="ShipToAddress"/>
    <w:basedOn w:val="Normal"/>
    <w:qFormat/>
    <w:rsid w:val="004F6DC1"/>
    <w:rPr>
      <w:rFonts w:asciiTheme="minorHAnsi" w:hAnsiTheme="minorHAnsi"/>
      <w:color w:val="1F497D" w:themeColor="text2"/>
    </w:rPr>
  </w:style>
  <w:style w:type="paragraph" w:customStyle="1" w:styleId="ReturnAddress">
    <w:name w:val="ReturnAddress"/>
    <w:basedOn w:val="Heading1"/>
    <w:qFormat/>
    <w:rsid w:val="004F6DC1"/>
    <w:rPr>
      <w:rFonts w:asciiTheme="minorHAnsi" w:hAnsiTheme="minorHAnsi"/>
      <w:color w:val="31849B" w:themeColor="accent5" w:themeShade="BF"/>
    </w:rPr>
  </w:style>
  <w:style w:type="paragraph" w:styleId="BodyText">
    <w:name w:val="Body Text"/>
    <w:basedOn w:val="Normal"/>
    <w:link w:val="BodyTextChar"/>
    <w:rsid w:val="00E77963"/>
    <w:pPr>
      <w:widowControl w:val="0"/>
      <w:tabs>
        <w:tab w:val="left" w:pos="-720"/>
      </w:tabs>
      <w:suppressAutoHyphens/>
      <w:autoSpaceDE w:val="0"/>
      <w:spacing w:line="480" w:lineRule="auto"/>
      <w:ind w:left="0" w:right="0"/>
      <w:jc w:val="both"/>
    </w:pPr>
    <w:rPr>
      <w:rFonts w:ascii="CG Times" w:hAnsi="CG Times" w:cs="Times New Roman"/>
      <w:spacing w:val="-3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E77963"/>
    <w:rPr>
      <w:rFonts w:ascii="CG Times" w:hAnsi="CG Times"/>
      <w:spacing w:val="-3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semiHidden/>
    <w:unhideWhenUsed/>
    <w:rsid w:val="00850B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50B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gatlin\Application%20Data\Microsoft\Templates\av_5164-2lb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averyTemplate xmlns="averytemplateinfo" uiLanguage="en" contentLanguage="en">
  <fill panels="6" contentType="3" styleList="ReturnAddress">
    <field name="Company" placeholder="Sender Company"/>
    <field name="Name" placeholder="Sender Name"/>
    <multiLineField name="Address" minLines="3">
      <placeholder>Sender Street Address
Sender City, State and Zip Code</placeholder>
    </multiLineField>
  </fill>
  <fill panels="6" contentType="4" styleList="ShipToAddress">
    <field name="Company" placeholder="Recipient Company"/>
    <field name="Name" placeholder="Recipient Name"/>
    <multiLineField name="Address">
      <placeholder>Recipient Street Address
City State, and Zip Code</placeholder>
    </multiLineField>
  </fill>
</averyTemplat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9C291-EFE7-46BB-A51A-080CCF1793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CC28C2-33D0-4056-B473-66081D07E108}">
  <ds:schemaRefs>
    <ds:schemaRef ds:uri="averytemplateinfo"/>
  </ds:schemaRefs>
</ds:datastoreItem>
</file>

<file path=customXml/itemProps3.xml><?xml version="1.0" encoding="utf-8"?>
<ds:datastoreItem xmlns:ds="http://schemas.openxmlformats.org/officeDocument/2006/customXml" ds:itemID="{B3A38D95-5A65-4D75-B281-E3CDA60B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av_5164-2lb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agatlin</dc:creator>
  <cp:keywords/>
  <dc:description/>
  <cp:lastModifiedBy>Cassandra Bengs</cp:lastModifiedBy>
  <cp:revision>2</cp:revision>
  <cp:lastPrinted>2018-09-27T16:03:00Z</cp:lastPrinted>
  <dcterms:created xsi:type="dcterms:W3CDTF">2018-09-27T16:03:00Z</dcterms:created>
  <dcterms:modified xsi:type="dcterms:W3CDTF">2018-09-27T16:03:00Z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TC103380509990</vt:lpwstr>
  </property>
</Properties>
</file>